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lang w:val="en-GB" w:eastAsia="en-GB"/>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6866AC"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6866AC"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897" w:history="1">
            <w:r w:rsidR="00755317" w:rsidRPr="00AB2886">
              <w:rPr>
                <w:rStyle w:val="Hyperlink"/>
                <w:noProof/>
              </w:rPr>
              <w:t>1. Inleiding</w:t>
            </w:r>
            <w:r w:rsidR="00755317">
              <w:rPr>
                <w:noProof/>
                <w:webHidden/>
              </w:rPr>
              <w:tab/>
            </w:r>
            <w:r w:rsidR="00755317">
              <w:rPr>
                <w:noProof/>
                <w:webHidden/>
              </w:rPr>
              <w:fldChar w:fldCharType="begin"/>
            </w:r>
            <w:r w:rsidR="00755317">
              <w:rPr>
                <w:noProof/>
                <w:webHidden/>
              </w:rPr>
              <w:instrText xml:space="preserve"> PAGEREF _Toc476816897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898" w:history="1">
            <w:r w:rsidR="00755317" w:rsidRPr="00AB2886">
              <w:rPr>
                <w:rStyle w:val="Hyperlink"/>
                <w:noProof/>
              </w:rPr>
              <w:t>Context van het project</w:t>
            </w:r>
            <w:r w:rsidR="00755317">
              <w:rPr>
                <w:noProof/>
                <w:webHidden/>
              </w:rPr>
              <w:tab/>
            </w:r>
            <w:r w:rsidR="00755317">
              <w:rPr>
                <w:noProof/>
                <w:webHidden/>
              </w:rPr>
              <w:fldChar w:fldCharType="begin"/>
            </w:r>
            <w:r w:rsidR="00755317">
              <w:rPr>
                <w:noProof/>
                <w:webHidden/>
              </w:rPr>
              <w:instrText xml:space="preserve"> PAGEREF _Toc476816898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899" w:history="1">
            <w:r w:rsidR="00755317" w:rsidRPr="00AB2886">
              <w:rPr>
                <w:rStyle w:val="Hyperlink"/>
                <w:noProof/>
              </w:rPr>
              <w:t>Globale aanpak</w:t>
            </w:r>
            <w:r w:rsidR="00755317">
              <w:rPr>
                <w:noProof/>
                <w:webHidden/>
              </w:rPr>
              <w:tab/>
            </w:r>
            <w:r w:rsidR="00755317">
              <w:rPr>
                <w:noProof/>
                <w:webHidden/>
              </w:rPr>
              <w:fldChar w:fldCharType="begin"/>
            </w:r>
            <w:r w:rsidR="00755317">
              <w:rPr>
                <w:noProof/>
                <w:webHidden/>
              </w:rPr>
              <w:instrText xml:space="preserve"> PAGEREF _Toc476816899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0" w:history="1">
            <w:r w:rsidR="00755317" w:rsidRPr="00AB2886">
              <w:rPr>
                <w:rStyle w:val="Hyperlink"/>
                <w:noProof/>
              </w:rPr>
              <w:t>Structuur van het document</w:t>
            </w:r>
            <w:r w:rsidR="00755317">
              <w:rPr>
                <w:noProof/>
                <w:webHidden/>
              </w:rPr>
              <w:tab/>
            </w:r>
            <w:r w:rsidR="00755317">
              <w:rPr>
                <w:noProof/>
                <w:webHidden/>
              </w:rPr>
              <w:fldChar w:fldCharType="begin"/>
            </w:r>
            <w:r w:rsidR="00755317">
              <w:rPr>
                <w:noProof/>
                <w:webHidden/>
              </w:rPr>
              <w:instrText xml:space="preserve"> PAGEREF _Toc476816900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01" w:history="1">
            <w:r w:rsidR="00755317" w:rsidRPr="00AB2886">
              <w:rPr>
                <w:rStyle w:val="Hyperlink"/>
                <w:noProof/>
              </w:rPr>
              <w:t>2. Beschrijving van de technische installatie</w:t>
            </w:r>
            <w:r w:rsidR="00755317">
              <w:rPr>
                <w:noProof/>
                <w:webHidden/>
              </w:rPr>
              <w:tab/>
            </w:r>
            <w:r w:rsidR="00755317">
              <w:rPr>
                <w:noProof/>
                <w:webHidden/>
              </w:rPr>
              <w:fldChar w:fldCharType="begin"/>
            </w:r>
            <w:r w:rsidR="00755317">
              <w:rPr>
                <w:noProof/>
                <w:webHidden/>
              </w:rPr>
              <w:instrText xml:space="preserve"> PAGEREF _Toc476816901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2" w:history="1">
            <w:r w:rsidR="00755317" w:rsidRPr="00AB2886">
              <w:rPr>
                <w:rStyle w:val="Hyperlink"/>
                <w:noProof/>
              </w:rPr>
              <w:t>Technische infrastructuur</w:t>
            </w:r>
            <w:r w:rsidR="00755317">
              <w:rPr>
                <w:noProof/>
                <w:webHidden/>
              </w:rPr>
              <w:tab/>
            </w:r>
            <w:r w:rsidR="00755317">
              <w:rPr>
                <w:noProof/>
                <w:webHidden/>
              </w:rPr>
              <w:fldChar w:fldCharType="begin"/>
            </w:r>
            <w:r w:rsidR="00755317">
              <w:rPr>
                <w:noProof/>
                <w:webHidden/>
              </w:rPr>
              <w:instrText xml:space="preserve"> PAGEREF _Toc476816902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3" w:history="1">
            <w:r w:rsidR="00755317" w:rsidRPr="00AB2886">
              <w:rPr>
                <w:rStyle w:val="Hyperlink"/>
                <w:noProof/>
              </w:rPr>
              <w:t>Bedrijfstandaarden</w:t>
            </w:r>
            <w:r w:rsidR="00755317">
              <w:rPr>
                <w:noProof/>
                <w:webHidden/>
              </w:rPr>
              <w:tab/>
            </w:r>
            <w:r w:rsidR="00755317">
              <w:rPr>
                <w:noProof/>
                <w:webHidden/>
              </w:rPr>
              <w:fldChar w:fldCharType="begin"/>
            </w:r>
            <w:r w:rsidR="00755317">
              <w:rPr>
                <w:noProof/>
                <w:webHidden/>
              </w:rPr>
              <w:instrText xml:space="preserve"> PAGEREF _Toc476816903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4" w:history="1">
            <w:r w:rsidR="00755317" w:rsidRPr="00AB2886">
              <w:rPr>
                <w:rStyle w:val="Hyperlink"/>
                <w:noProof/>
              </w:rPr>
              <w:t>Beleid en richtlijnen</w:t>
            </w:r>
            <w:r w:rsidR="00755317">
              <w:rPr>
                <w:noProof/>
                <w:webHidden/>
              </w:rPr>
              <w:tab/>
            </w:r>
            <w:r w:rsidR="00755317">
              <w:rPr>
                <w:noProof/>
                <w:webHidden/>
              </w:rPr>
              <w:fldChar w:fldCharType="begin"/>
            </w:r>
            <w:r w:rsidR="00755317">
              <w:rPr>
                <w:noProof/>
                <w:webHidden/>
              </w:rPr>
              <w:instrText xml:space="preserve"> PAGEREF _Toc476816904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05" w:history="1">
            <w:r w:rsidR="00755317" w:rsidRPr="00AB2886">
              <w:rPr>
                <w:rStyle w:val="Hyperlink"/>
                <w:noProof/>
              </w:rPr>
              <w:t>3. Implementatiekosten</w:t>
            </w:r>
            <w:r w:rsidR="00755317">
              <w:rPr>
                <w:noProof/>
                <w:webHidden/>
              </w:rPr>
              <w:tab/>
            </w:r>
            <w:r w:rsidR="00755317">
              <w:rPr>
                <w:noProof/>
                <w:webHidden/>
              </w:rPr>
              <w:fldChar w:fldCharType="begin"/>
            </w:r>
            <w:r w:rsidR="00755317">
              <w:rPr>
                <w:noProof/>
                <w:webHidden/>
              </w:rPr>
              <w:instrText xml:space="preserve"> PAGEREF _Toc476816905 \h </w:instrText>
            </w:r>
            <w:r w:rsidR="00755317">
              <w:rPr>
                <w:noProof/>
                <w:webHidden/>
              </w:rPr>
            </w:r>
            <w:r w:rsidR="00755317">
              <w:rPr>
                <w:noProof/>
                <w:webHidden/>
              </w:rPr>
              <w:fldChar w:fldCharType="separate"/>
            </w:r>
            <w:r w:rsidR="00755317">
              <w:rPr>
                <w:noProof/>
                <w:webHidden/>
              </w:rPr>
              <w:t>6</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06" w:history="1">
            <w:r w:rsidR="00755317" w:rsidRPr="00AB2886">
              <w:rPr>
                <w:rStyle w:val="Hyperlink"/>
                <w:noProof/>
              </w:rPr>
              <w:t>4. Opleidingen</w:t>
            </w:r>
            <w:r w:rsidR="00755317">
              <w:rPr>
                <w:noProof/>
                <w:webHidden/>
              </w:rPr>
              <w:tab/>
            </w:r>
            <w:r w:rsidR="00755317">
              <w:rPr>
                <w:noProof/>
                <w:webHidden/>
              </w:rPr>
              <w:fldChar w:fldCharType="begin"/>
            </w:r>
            <w:r w:rsidR="00755317">
              <w:rPr>
                <w:noProof/>
                <w:webHidden/>
              </w:rPr>
              <w:instrText xml:space="preserve"> PAGEREF _Toc476816906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7" w:history="1">
            <w:r w:rsidR="00755317" w:rsidRPr="00AB2886">
              <w:rPr>
                <w:rStyle w:val="Hyperlink"/>
                <w:noProof/>
              </w:rPr>
              <w:t>Gebruikers</w:t>
            </w:r>
            <w:r w:rsidR="00755317">
              <w:rPr>
                <w:noProof/>
                <w:webHidden/>
              </w:rPr>
              <w:tab/>
            </w:r>
            <w:r w:rsidR="00755317">
              <w:rPr>
                <w:noProof/>
                <w:webHidden/>
              </w:rPr>
              <w:fldChar w:fldCharType="begin"/>
            </w:r>
            <w:r w:rsidR="00755317">
              <w:rPr>
                <w:noProof/>
                <w:webHidden/>
              </w:rPr>
              <w:instrText xml:space="preserve"> PAGEREF _Toc476816907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8" w:history="1">
            <w:r w:rsidR="00755317" w:rsidRPr="00AB2886">
              <w:rPr>
                <w:rStyle w:val="Hyperlink"/>
                <w:noProof/>
              </w:rPr>
              <w:t>Beheerders</w:t>
            </w:r>
            <w:r w:rsidR="00755317">
              <w:rPr>
                <w:noProof/>
                <w:webHidden/>
              </w:rPr>
              <w:tab/>
            </w:r>
            <w:r w:rsidR="00755317">
              <w:rPr>
                <w:noProof/>
                <w:webHidden/>
              </w:rPr>
              <w:fldChar w:fldCharType="begin"/>
            </w:r>
            <w:r w:rsidR="00755317">
              <w:rPr>
                <w:noProof/>
                <w:webHidden/>
              </w:rPr>
              <w:instrText xml:space="preserve"> PAGEREF _Toc476816908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09" w:history="1">
            <w:r w:rsidR="00755317" w:rsidRPr="00AB2886">
              <w:rPr>
                <w:rStyle w:val="Hyperlink"/>
                <w:noProof/>
              </w:rPr>
              <w:t>Aandachtsgebieden</w:t>
            </w:r>
            <w:r w:rsidR="00755317">
              <w:rPr>
                <w:noProof/>
                <w:webHidden/>
              </w:rPr>
              <w:tab/>
            </w:r>
            <w:r w:rsidR="00755317">
              <w:rPr>
                <w:noProof/>
                <w:webHidden/>
              </w:rPr>
              <w:fldChar w:fldCharType="begin"/>
            </w:r>
            <w:r w:rsidR="00755317">
              <w:rPr>
                <w:noProof/>
                <w:webHidden/>
              </w:rPr>
              <w:instrText xml:space="preserve"> PAGEREF _Toc476816909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10" w:history="1">
            <w:r w:rsidR="00755317" w:rsidRPr="00AB2886">
              <w:rPr>
                <w:rStyle w:val="Hyperlink"/>
                <w:noProof/>
              </w:rPr>
              <w:t>5. Testen</w:t>
            </w:r>
            <w:r w:rsidR="00755317">
              <w:rPr>
                <w:noProof/>
                <w:webHidden/>
              </w:rPr>
              <w:tab/>
            </w:r>
            <w:r w:rsidR="00755317">
              <w:rPr>
                <w:noProof/>
                <w:webHidden/>
              </w:rPr>
              <w:fldChar w:fldCharType="begin"/>
            </w:r>
            <w:r w:rsidR="00755317">
              <w:rPr>
                <w:noProof/>
                <w:webHidden/>
              </w:rPr>
              <w:instrText xml:space="preserve"> PAGEREF _Toc476816910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1" w:history="1">
            <w:r w:rsidR="00755317" w:rsidRPr="00AB2886">
              <w:rPr>
                <w:rStyle w:val="Hyperlink"/>
                <w:noProof/>
              </w:rPr>
              <w:t>Testomgeving</w:t>
            </w:r>
            <w:r w:rsidR="00755317">
              <w:rPr>
                <w:noProof/>
                <w:webHidden/>
              </w:rPr>
              <w:tab/>
            </w:r>
            <w:r w:rsidR="00755317">
              <w:rPr>
                <w:noProof/>
                <w:webHidden/>
              </w:rPr>
              <w:fldChar w:fldCharType="begin"/>
            </w:r>
            <w:r w:rsidR="00755317">
              <w:rPr>
                <w:noProof/>
                <w:webHidden/>
              </w:rPr>
              <w:instrText xml:space="preserve"> PAGEREF _Toc476816911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2" w:history="1">
            <w:r w:rsidR="00755317" w:rsidRPr="00AB2886">
              <w:rPr>
                <w:rStyle w:val="Hyperlink"/>
                <w:noProof/>
              </w:rPr>
              <w:t>Testplanning</w:t>
            </w:r>
            <w:r w:rsidR="00755317">
              <w:rPr>
                <w:noProof/>
                <w:webHidden/>
              </w:rPr>
              <w:tab/>
            </w:r>
            <w:r w:rsidR="00755317">
              <w:rPr>
                <w:noProof/>
                <w:webHidden/>
              </w:rPr>
              <w:fldChar w:fldCharType="begin"/>
            </w:r>
            <w:r w:rsidR="00755317">
              <w:rPr>
                <w:noProof/>
                <w:webHidden/>
              </w:rPr>
              <w:instrText xml:space="preserve"> PAGEREF _Toc476816912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3" w:history="1">
            <w:r w:rsidR="00755317" w:rsidRPr="00AB2886">
              <w:rPr>
                <w:rStyle w:val="Hyperlink"/>
                <w:noProof/>
              </w:rPr>
              <w:t>Testprocedure</w:t>
            </w:r>
            <w:r w:rsidR="00755317">
              <w:rPr>
                <w:noProof/>
                <w:webHidden/>
              </w:rPr>
              <w:tab/>
            </w:r>
            <w:r w:rsidR="00755317">
              <w:rPr>
                <w:noProof/>
                <w:webHidden/>
              </w:rPr>
              <w:fldChar w:fldCharType="begin"/>
            </w:r>
            <w:r w:rsidR="00755317">
              <w:rPr>
                <w:noProof/>
                <w:webHidden/>
              </w:rPr>
              <w:instrText xml:space="preserve"> PAGEREF _Toc476816913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14" w:history="1">
            <w:r w:rsidR="00755317" w:rsidRPr="00AB2886">
              <w:rPr>
                <w:rStyle w:val="Hyperlink"/>
                <w:noProof/>
                <w:lang w:val="en-GB"/>
              </w:rPr>
              <w:t>6. Implementatie</w:t>
            </w:r>
            <w:r w:rsidR="00755317">
              <w:rPr>
                <w:noProof/>
                <w:webHidden/>
              </w:rPr>
              <w:tab/>
            </w:r>
            <w:r w:rsidR="00755317">
              <w:rPr>
                <w:noProof/>
                <w:webHidden/>
              </w:rPr>
              <w:fldChar w:fldCharType="begin"/>
            </w:r>
            <w:r w:rsidR="00755317">
              <w:rPr>
                <w:noProof/>
                <w:webHidden/>
              </w:rPr>
              <w:instrText xml:space="preserve"> PAGEREF _Toc476816914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5" w:history="1">
            <w:r w:rsidR="00755317" w:rsidRPr="00AB2886">
              <w:rPr>
                <w:rStyle w:val="Hyperlink"/>
                <w:noProof/>
                <w:lang w:val="en-GB"/>
              </w:rPr>
              <w:t>Uitrol</w:t>
            </w:r>
            <w:r w:rsidR="00755317">
              <w:rPr>
                <w:noProof/>
                <w:webHidden/>
              </w:rPr>
              <w:tab/>
            </w:r>
            <w:r w:rsidR="00755317">
              <w:rPr>
                <w:noProof/>
                <w:webHidden/>
              </w:rPr>
              <w:fldChar w:fldCharType="begin"/>
            </w:r>
            <w:r w:rsidR="00755317">
              <w:rPr>
                <w:noProof/>
                <w:webHidden/>
              </w:rPr>
              <w:instrText xml:space="preserve"> PAGEREF _Toc476816915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6" w:history="1">
            <w:r w:rsidR="00755317" w:rsidRPr="00AB2886">
              <w:rPr>
                <w:rStyle w:val="Hyperlink"/>
                <w:noProof/>
                <w:lang w:val="en-GB"/>
              </w:rPr>
              <w:t>Fall-back</w:t>
            </w:r>
            <w:r w:rsidR="00755317">
              <w:rPr>
                <w:noProof/>
                <w:webHidden/>
              </w:rPr>
              <w:tab/>
            </w:r>
            <w:r w:rsidR="00755317">
              <w:rPr>
                <w:noProof/>
                <w:webHidden/>
              </w:rPr>
              <w:fldChar w:fldCharType="begin"/>
            </w:r>
            <w:r w:rsidR="00755317">
              <w:rPr>
                <w:noProof/>
                <w:webHidden/>
              </w:rPr>
              <w:instrText xml:space="preserve"> PAGEREF _Toc476816916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6866AC">
          <w:pPr>
            <w:pStyle w:val="Inhopg3"/>
            <w:tabs>
              <w:tab w:val="right" w:leader="dot" w:pos="8297"/>
            </w:tabs>
            <w:rPr>
              <w:noProof/>
              <w:color w:val="auto"/>
              <w:sz w:val="22"/>
              <w:szCs w:val="22"/>
              <w:lang w:val="en-GB" w:eastAsia="en-GB"/>
            </w:rPr>
          </w:pPr>
          <w:hyperlink w:anchor="_Toc476816917" w:history="1">
            <w:r w:rsidR="00755317" w:rsidRPr="00AB2886">
              <w:rPr>
                <w:rStyle w:val="Hyperlink"/>
                <w:noProof/>
                <w:lang w:val="en-GB"/>
              </w:rPr>
              <w:t>Live</w:t>
            </w:r>
            <w:r w:rsidR="00755317">
              <w:rPr>
                <w:noProof/>
                <w:webHidden/>
              </w:rPr>
              <w:tab/>
            </w:r>
            <w:r w:rsidR="00755317">
              <w:rPr>
                <w:noProof/>
                <w:webHidden/>
              </w:rPr>
              <w:fldChar w:fldCharType="begin"/>
            </w:r>
            <w:r w:rsidR="00755317">
              <w:rPr>
                <w:noProof/>
                <w:webHidden/>
              </w:rPr>
              <w:instrText xml:space="preserve"> PAGEREF _Toc476816917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18" w:history="1">
            <w:r w:rsidR="00755317" w:rsidRPr="00AB2886">
              <w:rPr>
                <w:rStyle w:val="Hyperlink"/>
                <w:noProof/>
              </w:rPr>
              <w:t>7. Evaluatie</w:t>
            </w:r>
            <w:r w:rsidR="00755317">
              <w:rPr>
                <w:noProof/>
                <w:webHidden/>
              </w:rPr>
              <w:tab/>
            </w:r>
            <w:r w:rsidR="00755317">
              <w:rPr>
                <w:noProof/>
                <w:webHidden/>
              </w:rPr>
              <w:fldChar w:fldCharType="begin"/>
            </w:r>
            <w:r w:rsidR="00755317">
              <w:rPr>
                <w:noProof/>
                <w:webHidden/>
              </w:rPr>
              <w:instrText xml:space="preserve"> PAGEREF _Toc476816918 \h </w:instrText>
            </w:r>
            <w:r w:rsidR="00755317">
              <w:rPr>
                <w:noProof/>
                <w:webHidden/>
              </w:rPr>
            </w:r>
            <w:r w:rsidR="00755317">
              <w:rPr>
                <w:noProof/>
                <w:webHidden/>
              </w:rPr>
              <w:fldChar w:fldCharType="separate"/>
            </w:r>
            <w:r w:rsidR="00755317">
              <w:rPr>
                <w:noProof/>
                <w:webHidden/>
              </w:rPr>
              <w:t>10</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19" w:history="1">
            <w:r w:rsidR="00755317" w:rsidRPr="00AB2886">
              <w:rPr>
                <w:rStyle w:val="Hyperlink"/>
                <w:noProof/>
              </w:rPr>
              <w:t>8. Planning</w:t>
            </w:r>
            <w:r w:rsidR="00755317">
              <w:rPr>
                <w:noProof/>
                <w:webHidden/>
              </w:rPr>
              <w:tab/>
            </w:r>
            <w:r w:rsidR="00755317">
              <w:rPr>
                <w:noProof/>
                <w:webHidden/>
              </w:rPr>
              <w:fldChar w:fldCharType="begin"/>
            </w:r>
            <w:r w:rsidR="00755317">
              <w:rPr>
                <w:noProof/>
                <w:webHidden/>
              </w:rPr>
              <w:instrText xml:space="preserve"> PAGEREF _Toc476816919 \h </w:instrText>
            </w:r>
            <w:r w:rsidR="00755317">
              <w:rPr>
                <w:noProof/>
                <w:webHidden/>
              </w:rPr>
            </w:r>
            <w:r w:rsidR="00755317">
              <w:rPr>
                <w:noProof/>
                <w:webHidden/>
              </w:rPr>
              <w:fldChar w:fldCharType="separate"/>
            </w:r>
            <w:r w:rsidR="00755317">
              <w:rPr>
                <w:noProof/>
                <w:webHidden/>
              </w:rPr>
              <w:t>11</w:t>
            </w:r>
            <w:r w:rsidR="00755317">
              <w:rPr>
                <w:noProof/>
                <w:webHidden/>
              </w:rPr>
              <w:fldChar w:fldCharType="end"/>
            </w:r>
          </w:hyperlink>
        </w:p>
        <w:p w:rsidR="00755317" w:rsidRDefault="006866AC">
          <w:pPr>
            <w:pStyle w:val="Inhopg1"/>
            <w:tabs>
              <w:tab w:val="right" w:leader="dot" w:pos="8297"/>
            </w:tabs>
            <w:rPr>
              <w:noProof/>
              <w:color w:val="auto"/>
              <w:sz w:val="22"/>
              <w:szCs w:val="22"/>
              <w:lang w:val="en-GB" w:eastAsia="en-GB"/>
            </w:rPr>
          </w:pPr>
          <w:hyperlink w:anchor="_Toc476816920" w:history="1">
            <w:r w:rsidR="00755317" w:rsidRPr="00AB2886">
              <w:rPr>
                <w:rStyle w:val="Hyperlink"/>
                <w:noProof/>
              </w:rPr>
              <w:t>Nawoord</w:t>
            </w:r>
            <w:r w:rsidR="00755317">
              <w:rPr>
                <w:noProof/>
                <w:webHidden/>
              </w:rPr>
              <w:tab/>
            </w:r>
            <w:r w:rsidR="00755317">
              <w:rPr>
                <w:noProof/>
                <w:webHidden/>
              </w:rPr>
              <w:fldChar w:fldCharType="begin"/>
            </w:r>
            <w:r w:rsidR="00755317">
              <w:rPr>
                <w:noProof/>
                <w:webHidden/>
              </w:rPr>
              <w:instrText xml:space="preserve"> PAGEREF _Toc476816920 \h </w:instrText>
            </w:r>
            <w:r w:rsidR="00755317">
              <w:rPr>
                <w:noProof/>
                <w:webHidden/>
              </w:rPr>
            </w:r>
            <w:r w:rsidR="00755317">
              <w:rPr>
                <w:noProof/>
                <w:webHidden/>
              </w:rPr>
              <w:fldChar w:fldCharType="separate"/>
            </w:r>
            <w:r w:rsidR="00755317">
              <w:rPr>
                <w:noProof/>
                <w:webHidden/>
              </w:rPr>
              <w:t>12</w:t>
            </w:r>
            <w:r w:rsidR="00755317">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Dit project is bedoeld om de dagelijkse bezigheden van de werknemers in het Middenpolder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Pr="002D1436" w:rsidRDefault="009A3051" w:rsidP="009A3051">
      <w:pPr>
        <w:pStyle w:val="Kop3"/>
      </w:pPr>
      <w:bookmarkStart w:id="3" w:name="_Toc476816899"/>
      <w:r w:rsidRPr="002D1436">
        <w:t>Globale aanpak</w:t>
      </w:r>
      <w:bookmarkEnd w:id="3"/>
    </w:p>
    <w:p w:rsidR="009A3051" w:rsidRPr="002D1436" w:rsidRDefault="00282586" w:rsidP="009A3051">
      <w:r w:rsidRPr="002D1436">
        <w:t>Hoe zal het project in werking gaan? We zullen allereerst beginnen met het implementatie gedeelte van her project. Hier zullen we een aantal documenten opstellen die deel uitmaken van het vooronderzoek. Verder is het belangrijk om meer informatie op te doen over het huidige systeem, hierdoor zullen we een paar documenten op gaan stellen over de conversie. Vervolgens gaan we kijken naar de huidige en toekomstige procedures binnen het ziekenhuis.</w:t>
      </w:r>
    </w:p>
    <w:p w:rsidR="00282586" w:rsidRPr="002D1436" w:rsidRDefault="00282586" w:rsidP="009A3051">
      <w:r w:rsidRPr="002D1436">
        <w:t>De ontwikkeling zal ontstaan uit het coderen van het parkeerterrein</w:t>
      </w:r>
      <w:r w:rsidR="002D1436" w:rsidRPr="002D1436">
        <w:t>systeem, het voorraadbeheersysteem</w:t>
      </w:r>
      <w:r w:rsidRPr="002D1436">
        <w:t xml:space="preserve"> en de e-</w:t>
      </w:r>
      <w:proofErr w:type="spellStart"/>
      <w:r w:rsidRPr="002D1436">
        <w:t>learning</w:t>
      </w:r>
      <w:proofErr w:type="spellEnd"/>
      <w:r w:rsidRPr="002D1436">
        <w:t xml:space="preserve"> app</w:t>
      </w:r>
      <w:r w:rsidR="002D1436" w:rsidRPr="002D1436">
        <w:t xml:space="preserve">. Hieronder vallen ook een aantal documenten, zoals: functionele ontwerpen, technische ontwerpen, testplannen, testrapporten, etc. </w:t>
      </w:r>
    </w:p>
    <w:p w:rsidR="00360FEC" w:rsidRPr="002D1436" w:rsidRDefault="002D1436" w:rsidP="009A3051">
      <w:r w:rsidRPr="002D1436">
        <w:t xml:space="preserve">Vervolgens komen we bij de implementatie van de producten. Er worden handleidingen gemaakt voor de gebruikers en beheerders van de producten. Verder zullen er ook een aantal testen plaatsvinden voor de acceptatie. Ook zullen we een workshop houden voor de gebruikers en beheerders van de systemen. </w:t>
      </w:r>
    </w:p>
    <w:p w:rsidR="002D1436" w:rsidRPr="002D1436" w:rsidRDefault="002D1436" w:rsidP="009A3051">
      <w:r w:rsidRPr="002D1436">
        <w:t>Tot slot komt de afsluiting, hier krijgt het Middenpolder ziekenhuis de kans om feedback te geven over het afgelopen half jaar. Dit wordt gedaan doormiddel van een enquête met een aantal vragen voor de opdrachtgevers, beheerders en gebruikers. De producten zullen opgeleverd worden en er wordt een demonstratie gehouden.</w:t>
      </w:r>
    </w:p>
    <w:p w:rsidR="00360FEC" w:rsidRDefault="00360FEC" w:rsidP="00360FEC">
      <w:pPr>
        <w:pStyle w:val="Kop3"/>
      </w:pPr>
      <w:bookmarkStart w:id="4" w:name="_Toc476816900"/>
      <w:r w:rsidRPr="001D1226">
        <w:rPr>
          <w:highlight w:val="yellow"/>
        </w:rPr>
        <w:t>Structuur van het document</w:t>
      </w:r>
      <w:bookmarkEnd w:id="4"/>
    </w:p>
    <w:p w:rsidR="002D1436" w:rsidRPr="002D1436" w:rsidRDefault="002D1436" w:rsidP="002D1436">
      <w:bookmarkStart w:id="5" w:name="_GoBack"/>
      <w:bookmarkEnd w:id="5"/>
    </w:p>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322293" w:rsidRDefault="00322293" w:rsidP="00D729A1">
      <w:pPr>
        <w:pStyle w:val="Kop1"/>
      </w:pPr>
      <w:bookmarkStart w:id="6" w:name="_Toc476816901"/>
      <w:r>
        <w:lastRenderedPageBreak/>
        <w:t xml:space="preserve">2. </w:t>
      </w:r>
      <w:r w:rsidR="00E87BB7">
        <w:t>Beschrijving van de technische installatie</w:t>
      </w:r>
      <w:bookmarkEnd w:id="6"/>
    </w:p>
    <w:p w:rsidR="00BD07F3" w:rsidRDefault="00BD07F3" w:rsidP="00BD07F3">
      <w:pPr>
        <w:pStyle w:val="Kop2"/>
      </w:pPr>
      <w:r>
        <w:t>Technische infrastructuur</w:t>
      </w:r>
    </w:p>
    <w:p w:rsidR="00BD07F3" w:rsidRDefault="00BD07F3" w:rsidP="00BD07F3">
      <w:r>
        <w:t xml:space="preserve">De computers waar de software op moet worden geïnstalleerd zijn de computers bij de </w:t>
      </w:r>
      <w:proofErr w:type="spellStart"/>
      <w:r>
        <w:t>IT’ers</w:t>
      </w:r>
      <w:proofErr w:type="spellEnd"/>
      <w:r>
        <w:t>, de receptionisten en de directie. De software moet op alle computers kunnen draaien als het nodig is.</w:t>
      </w:r>
    </w:p>
    <w:p w:rsidR="00BD07F3" w:rsidRDefault="00BD07F3" w:rsidP="00BD07F3">
      <w:pPr>
        <w:pStyle w:val="Kop2"/>
      </w:pPr>
      <w:r>
        <w:t>Bedrijfstandaarden</w:t>
      </w:r>
    </w:p>
    <w:p w:rsidR="00BD07F3" w:rsidRDefault="00BD07F3" w:rsidP="00BD07F3">
      <w:r>
        <w:t xml:space="preserve">De hardware van het bedrijf zal niet geüpgraded hoeven worden. De software zal anders zijn dan dat de werknemers op het moment gewend zijn en zullen ook beter met elkaar samenwerken dan de software op het moment, wat helemaal niet met elkaar kan samenwerken. Om het overzicht goed uit te kunnen bereiden moeten we een gesprek gaan hebben met de hoofd </w:t>
      </w:r>
      <w:proofErr w:type="spellStart"/>
      <w:r>
        <w:t>IT’er</w:t>
      </w:r>
      <w:proofErr w:type="spellEnd"/>
      <w:r>
        <w:t xml:space="preserve"> ROLA. Er hoeven geen nieuwe of aanvullende tools worden geïnstalleerd om de nieuwe software draaiende te krijgen.</w:t>
      </w:r>
    </w:p>
    <w:p w:rsidR="00BD07F3" w:rsidRDefault="00BD07F3" w:rsidP="00BD07F3">
      <w:pPr>
        <w:pStyle w:val="Kop2"/>
      </w:pPr>
      <w:r>
        <w:t>Beleid en richtlijnen</w:t>
      </w:r>
    </w:p>
    <w:p w:rsidR="00BD07F3" w:rsidRPr="003928F2" w:rsidRDefault="00BD07F3" w:rsidP="00BD07F3">
      <w:r>
        <w:t>Door tijdsnood hebben we nog geen gesprek kunnen hebben met de heer ROLA waardoor we nog geen goed idee hebben over hoe we de software gaan installeren op de betrekkende computers.</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7" w:name="_Toc476816905"/>
      <w:r>
        <w:lastRenderedPageBreak/>
        <w:t xml:space="preserve">3. </w:t>
      </w:r>
      <w:r w:rsidR="00E87BB7">
        <w:t>Implementatiekosten</w:t>
      </w:r>
      <w:bookmarkEnd w:id="7"/>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8" w:name="_Toc476816906"/>
      <w:r>
        <w:lastRenderedPageBreak/>
        <w:t>4. Opleidingen</w:t>
      </w:r>
      <w:bookmarkEnd w:id="8"/>
    </w:p>
    <w:p w:rsidR="002F5433" w:rsidRDefault="002F5433" w:rsidP="002F5433">
      <w:pPr>
        <w:pStyle w:val="Kop3"/>
      </w:pPr>
      <w:bookmarkStart w:id="9" w:name="_Toc476816907"/>
      <w:r>
        <w:t>Gebruikers</w:t>
      </w:r>
      <w:bookmarkEnd w:id="9"/>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10" w:name="_Toc476816908"/>
      <w:r>
        <w:t>Beheerders</w:t>
      </w:r>
      <w:bookmarkEnd w:id="10"/>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1" w:name="_Toc476816909"/>
      <w:r>
        <w:t>Aandachtsgebieden</w:t>
      </w:r>
      <w:bookmarkEnd w:id="11"/>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2" w:name="_Toc476816910"/>
      <w:r>
        <w:lastRenderedPageBreak/>
        <w:t>5. Testen</w:t>
      </w:r>
      <w:bookmarkEnd w:id="12"/>
    </w:p>
    <w:p w:rsidR="002F5433" w:rsidRDefault="002F5433" w:rsidP="002F5433">
      <w:pPr>
        <w:pStyle w:val="Kop3"/>
      </w:pPr>
      <w:bookmarkStart w:id="13" w:name="_Toc476816911"/>
      <w:r>
        <w:t>Testomgeving</w:t>
      </w:r>
      <w:bookmarkEnd w:id="13"/>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 xml:space="preserve">Na het vooronderzoek zullen we beginnen met het ontwikkelen van de producten, dit wordt op een speciale ontwikkelomgeving gedaan. Wanneer de functionaliteiten afgerond zijn, zal de code door gaan naar fase 2: test. </w:t>
      </w:r>
    </w:p>
    <w:p w:rsidR="00434A0D" w:rsidRDefault="00434A0D" w:rsidP="00434A0D">
      <w:pPr>
        <w:pStyle w:val="Kop4"/>
      </w:pPr>
      <w:r>
        <w:t>Fase 2: Test</w:t>
      </w:r>
    </w:p>
    <w:p w:rsidR="00434A0D" w:rsidRDefault="00434A0D" w:rsidP="00434A0D">
      <w:r>
        <w:t>Wanneer het tijd is om de code te gaan testen, zal deze naar de testruimte geplaatst worden. Op de testruimte wordt er technisch en functioneel getest. Het testen wordt zorgvuldig gedocumenteerd en opgeslagen in het testrapport. De resultaten komen vervolgens terug bij de ontwikkelaars, zij zullen de code gaan verbeteren. 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 xml:space="preserve">Nadat het product bereid is voor feedback, wordt het product op een acceptatieruimte geïmplementeerd. Hier wordt het product opgeleverd aan de klant. De acceptatieruimte zal overeenkomen met de productieruimte waarop het product geïmplementeerd wordt. De feedback van het Middenpolder ziekenhuis zal opgenomen worden en, indien nodig, terugkomen bij de ontwikkelfase. Zij zullen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4" w:name="_Toc476816912"/>
      <w:r>
        <w:t>Testplanning</w:t>
      </w:r>
      <w:bookmarkEnd w:id="14"/>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5" w:name="_Toc476816913"/>
      <w:r>
        <w:br w:type="page"/>
      </w:r>
    </w:p>
    <w:p w:rsidR="002F5433" w:rsidRDefault="002F5433" w:rsidP="002F5433">
      <w:pPr>
        <w:pStyle w:val="Kop3"/>
      </w:pPr>
      <w:r>
        <w:lastRenderedPageBreak/>
        <w:t>Testprocedure</w:t>
      </w:r>
      <w:bookmarkEnd w:id="15"/>
    </w:p>
    <w:p w:rsidR="00176DC4" w:rsidRPr="00313BC8" w:rsidRDefault="00176DC4" w:rsidP="00176DC4">
      <w:r w:rsidRPr="00313BC8">
        <w:t>Verder zullen we gebruik maken van een tabel waarin we de functionaliteiten gaan testen. 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313BC8"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313BC8" w:rsidRDefault="00176DC4" w:rsidP="001D1226">
            <w:pPr>
              <w:rPr>
                <w:b w:val="0"/>
                <w:sz w:val="20"/>
              </w:rPr>
            </w:pPr>
            <w:r w:rsidRPr="00313BC8">
              <w:rPr>
                <w:b w:val="0"/>
                <w:sz w:val="20"/>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Gewenst resultaat</w:t>
            </w:r>
          </w:p>
        </w:tc>
        <w:tc>
          <w:tcPr>
            <w:tcW w:w="1278" w:type="dxa"/>
            <w:tcBorders>
              <w:left w:val="single" w:sz="4" w:space="0" w:color="D34817" w:themeColor="accent1"/>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Datum</w:t>
            </w:r>
          </w:p>
        </w:tc>
        <w:tc>
          <w:tcPr>
            <w:tcW w:w="1134"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Resultaat</w:t>
            </w:r>
          </w:p>
        </w:tc>
        <w:tc>
          <w:tcPr>
            <w:tcW w:w="1315"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Opmerkingen</w:t>
            </w:r>
          </w:p>
        </w:tc>
      </w:tr>
      <w:tr w:rsidR="00176DC4" w:rsidRPr="00313BC8"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b w:val="0"/>
                <w:sz w:val="20"/>
              </w:rPr>
            </w:pPr>
            <w:r w:rsidRPr="00313BC8">
              <w:rPr>
                <w:b w:val="0"/>
                <w:sz w:val="20"/>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rFonts w:ascii="MS Gothic" w:eastAsia="MS Gothic" w:hAnsi="MS Gothic" w:cs="MS Gothic" w:hint="eastAsia"/>
                <w:color w:val="7B6A4D" w:themeColor="accent3" w:themeShade="BF"/>
                <w:sz w:val="20"/>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p>
        </w:tc>
      </w:tr>
      <w:tr w:rsidR="00176DC4" w:rsidRPr="00313BC8"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sz w:val="20"/>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r>
    </w:tbl>
    <w:p w:rsidR="00176DC4" w:rsidRPr="008366D4" w:rsidRDefault="00176DC4" w:rsidP="00176DC4">
      <w:r w:rsidRPr="00313BC8">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r w:rsidR="00313BC8">
        <w:t xml:space="preserve"> resultaat wat we willen zien tijdens de test. Tijdens het testen wordt de datum genoteerd, zo krijgen we een overzicht wanneer alles voor het laatst getest is. Het resultaat kan positief of negatief zijn, dit laten we zien doormiddel van een vinkje of kruisje. </w:t>
      </w:r>
      <w:r w:rsidRPr="00313BC8">
        <w:t xml:space="preserve">Tot slot is er ruimte gemaakt voor eventuele </w:t>
      </w:r>
      <w:r w:rsidR="00BD07F3" w:rsidRPr="00313BC8">
        <w:t>opmerkingen. Wanneer</w:t>
      </w:r>
      <w:r w:rsidRPr="00313BC8">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6" w:name="_Toc476816914"/>
      <w:r w:rsidRPr="00755317">
        <w:lastRenderedPageBreak/>
        <w:t>6. Implementatie</w:t>
      </w:r>
      <w:bookmarkEnd w:id="16"/>
    </w:p>
    <w:p w:rsidR="002F5433" w:rsidRDefault="002F5433" w:rsidP="002F5433">
      <w:pPr>
        <w:pStyle w:val="Kop3"/>
      </w:pPr>
      <w:bookmarkStart w:id="17" w:name="_Toc476816915"/>
      <w:r w:rsidRPr="00755317">
        <w:t>Uitrol</w:t>
      </w:r>
      <w:bookmarkEnd w:id="17"/>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8" w:name="_Toc476816916"/>
      <w:proofErr w:type="spellStart"/>
      <w:r w:rsidRPr="00755317">
        <w:t>Fall</w:t>
      </w:r>
      <w:proofErr w:type="spellEnd"/>
      <w:r w:rsidRPr="00755317">
        <w:t>-back</w:t>
      </w:r>
      <w:bookmarkEnd w:id="18"/>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9" w:name="_Toc476816917"/>
      <w:r w:rsidRPr="00755317">
        <w:t>Live</w:t>
      </w:r>
      <w:bookmarkEnd w:id="19"/>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20" w:name="_Toc476816918"/>
      <w:r>
        <w:lastRenderedPageBreak/>
        <w:t>7. Evaluatie</w:t>
      </w:r>
      <w:bookmarkEnd w:id="20"/>
    </w:p>
    <w:p w:rsidR="00313BC8" w:rsidRDefault="001962A9" w:rsidP="00313BC8">
      <w:r>
        <w:t xml:space="preserve">Aan het einde van het traject geven we het Middenpolder ziekenhuis de kans om feedback te bieden over het afgelopen half jaar. Feedback speelt een belangrijk onderdeel tijdens de evaluatie. Wij horen graag van onze klanten hoe ze de samenwerking ondervonden hebben en wat zij daaraan op te merken hebben. </w:t>
      </w:r>
    </w:p>
    <w:p w:rsidR="000B4DFC" w:rsidRPr="00313BC8" w:rsidRDefault="00313BC8" w:rsidP="00313BC8">
      <w:r>
        <w:t xml:space="preserve">Deze informatie willen we bemachtigen doormiddel van een enquête. Hierbij worden de opdrachtgevers, de gebruikers en de beheerders gevraagd om deze in te vullen. De uitkomsten van de </w:t>
      </w:r>
      <w:proofErr w:type="spellStart"/>
      <w:r>
        <w:t>enquete</w:t>
      </w:r>
      <w:proofErr w:type="spellEnd"/>
      <w:r>
        <w:t xml:space="preserve"> zullen we vervolgens verwerken in een evaluatieverslag.</w:t>
      </w:r>
      <w:r w:rsidR="000B4DFC">
        <w:br w:type="page"/>
      </w:r>
    </w:p>
    <w:p w:rsidR="00E87BB7" w:rsidRPr="00E87BB7" w:rsidRDefault="00E87BB7" w:rsidP="00E87BB7">
      <w:pPr>
        <w:pStyle w:val="Kop1"/>
      </w:pPr>
      <w:bookmarkStart w:id="21" w:name="_Toc476816919"/>
      <w:r>
        <w:lastRenderedPageBreak/>
        <w:t>8. Planning</w:t>
      </w:r>
      <w:bookmarkEnd w:id="21"/>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6866AC"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6866AC"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6866AC"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6866AC"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AC" w:rsidRDefault="006866AC" w:rsidP="00D729A1">
      <w:r>
        <w:separator/>
      </w:r>
    </w:p>
  </w:endnote>
  <w:endnote w:type="continuationSeparator" w:id="0">
    <w:p w:rsidR="006866AC" w:rsidRDefault="006866AC"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2D1436">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2D1436">
      <w:rPr>
        <w:noProof/>
      </w:rPr>
      <w:t>13</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AC" w:rsidRDefault="006866AC" w:rsidP="00D729A1">
      <w:r>
        <w:separator/>
      </w:r>
    </w:p>
  </w:footnote>
  <w:footnote w:type="continuationSeparator" w:id="0">
    <w:p w:rsidR="006866AC" w:rsidRDefault="006866AC"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76DC4"/>
    <w:rsid w:val="00181DCE"/>
    <w:rsid w:val="0018493B"/>
    <w:rsid w:val="00187014"/>
    <w:rsid w:val="001962A9"/>
    <w:rsid w:val="001D05AE"/>
    <w:rsid w:val="001D1226"/>
    <w:rsid w:val="00217497"/>
    <w:rsid w:val="00252960"/>
    <w:rsid w:val="002561A3"/>
    <w:rsid w:val="00282586"/>
    <w:rsid w:val="002D1436"/>
    <w:rsid w:val="002F5433"/>
    <w:rsid w:val="00301C56"/>
    <w:rsid w:val="00313BC8"/>
    <w:rsid w:val="00322293"/>
    <w:rsid w:val="00360FEC"/>
    <w:rsid w:val="003B32B5"/>
    <w:rsid w:val="003B50F3"/>
    <w:rsid w:val="00434A0D"/>
    <w:rsid w:val="00437ED7"/>
    <w:rsid w:val="00447520"/>
    <w:rsid w:val="0046729B"/>
    <w:rsid w:val="0048635F"/>
    <w:rsid w:val="00522F7D"/>
    <w:rsid w:val="0053123B"/>
    <w:rsid w:val="00550461"/>
    <w:rsid w:val="005D5347"/>
    <w:rsid w:val="005F3028"/>
    <w:rsid w:val="005F3417"/>
    <w:rsid w:val="00650290"/>
    <w:rsid w:val="006555EF"/>
    <w:rsid w:val="006866AC"/>
    <w:rsid w:val="006A32E5"/>
    <w:rsid w:val="00706E37"/>
    <w:rsid w:val="00710AB9"/>
    <w:rsid w:val="007145CD"/>
    <w:rsid w:val="00755317"/>
    <w:rsid w:val="0076260A"/>
    <w:rsid w:val="00770431"/>
    <w:rsid w:val="00797705"/>
    <w:rsid w:val="007A2F5F"/>
    <w:rsid w:val="007A6374"/>
    <w:rsid w:val="007B2ADC"/>
    <w:rsid w:val="00827133"/>
    <w:rsid w:val="00856AE1"/>
    <w:rsid w:val="00865ED4"/>
    <w:rsid w:val="00871139"/>
    <w:rsid w:val="008B5F36"/>
    <w:rsid w:val="008B6B40"/>
    <w:rsid w:val="008E152B"/>
    <w:rsid w:val="00903EAF"/>
    <w:rsid w:val="00906926"/>
    <w:rsid w:val="0093775B"/>
    <w:rsid w:val="00963457"/>
    <w:rsid w:val="00966196"/>
    <w:rsid w:val="00972194"/>
    <w:rsid w:val="009A3051"/>
    <w:rsid w:val="009A75D3"/>
    <w:rsid w:val="009D3DFD"/>
    <w:rsid w:val="00A0398A"/>
    <w:rsid w:val="00A30B73"/>
    <w:rsid w:val="00A97B15"/>
    <w:rsid w:val="00B205C8"/>
    <w:rsid w:val="00B771EA"/>
    <w:rsid w:val="00BD07F3"/>
    <w:rsid w:val="00C47E69"/>
    <w:rsid w:val="00C77635"/>
    <w:rsid w:val="00CA5932"/>
    <w:rsid w:val="00CC08F8"/>
    <w:rsid w:val="00CC1AA2"/>
    <w:rsid w:val="00CD2A3A"/>
    <w:rsid w:val="00CF7E5C"/>
    <w:rsid w:val="00D00E51"/>
    <w:rsid w:val="00D02EA9"/>
    <w:rsid w:val="00D65A82"/>
    <w:rsid w:val="00D729A1"/>
    <w:rsid w:val="00DD4490"/>
    <w:rsid w:val="00DF610E"/>
    <w:rsid w:val="00E62891"/>
    <w:rsid w:val="00E87BB7"/>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A2FC"/>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CCFC7224-DD43-4835-ACBC-77FA6679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265</TotalTime>
  <Pages>12</Pages>
  <Words>1882</Words>
  <Characters>10733</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Rebecca Broens</cp:lastModifiedBy>
  <cp:revision>34</cp:revision>
  <dcterms:created xsi:type="dcterms:W3CDTF">2017-03-02T08:37:00Z</dcterms:created>
  <dcterms:modified xsi:type="dcterms:W3CDTF">2017-03-10T11:56:00Z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