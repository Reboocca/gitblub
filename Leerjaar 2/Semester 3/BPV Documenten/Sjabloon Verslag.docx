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0468344"/>
        <w:docPartObj>
          <w:docPartGallery w:val="Cover Pages"/>
          <w:docPartUnique/>
        </w:docPartObj>
      </w:sdtPr>
      <w:sdtContent>
        <w:p w:rsidR="00A3259C" w:rsidRDefault="00A325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259C" w:rsidRDefault="00A3259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3259C" w:rsidRDefault="00A3259C" w:rsidP="00A3259C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A3259C">
                                        <w:rPr>
                                          <w:rFonts w:asciiTheme="majorHAnsi" w:eastAsiaTheme="majorEastAsia" w:hAnsiTheme="majorHAnsi" w:cstheme="majorBidi"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Oriëntatie</w:t>
                                      </w:r>
                                      <w:proofErr w:type="spellEnd"/>
                                      <w:r w:rsidRPr="00A3259C">
                                        <w:rPr>
                                          <w:rFonts w:asciiTheme="majorHAnsi" w:eastAsiaTheme="majorEastAsia" w:hAnsiTheme="majorHAnsi" w:cstheme="majorBidi"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 xml:space="preserve"> van het </w:t>
                                      </w:r>
                                      <w:proofErr w:type="spellStart"/>
                                      <w:r w:rsidRPr="00A3259C">
                                        <w:rPr>
                                          <w:rFonts w:asciiTheme="majorHAnsi" w:eastAsiaTheme="majorEastAsia" w:hAnsiTheme="majorHAnsi" w:cstheme="majorBidi"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bedrijf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" fillcolor="#3494ba [3204]" stroked="f" strokeweight="1.25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" fillcolor="#3494ba [3204]" stroked="f" strokeweight="1.25pt">
                      <v:textbox inset="36pt,57.6pt,36pt,36pt">
                        <w:txbxContent>
                          <w:p w:rsidR="00A3259C" w:rsidRDefault="00A3259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494BA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3259C" w:rsidRDefault="00A3259C" w:rsidP="00A3259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A3259C">
                                  <w:rPr>
                                    <w:rFonts w:asciiTheme="majorHAnsi" w:eastAsiaTheme="majorEastAsia" w:hAnsiTheme="majorHAnsi" w:cstheme="majorBidi"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Oriëntatie</w:t>
                                </w:r>
                                <w:proofErr w:type="spellEnd"/>
                                <w:r w:rsidRPr="00A3259C">
                                  <w:rPr>
                                    <w:rFonts w:asciiTheme="majorHAnsi" w:eastAsiaTheme="majorEastAsia" w:hAnsiTheme="majorHAnsi" w:cstheme="majorBidi"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 xml:space="preserve"> van het </w:t>
                                </w:r>
                                <w:proofErr w:type="spellStart"/>
                                <w:r w:rsidRPr="00A3259C">
                                  <w:rPr>
                                    <w:rFonts w:asciiTheme="majorHAnsi" w:eastAsiaTheme="majorEastAsia" w:hAnsiTheme="majorHAnsi" w:cstheme="majorBidi"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bedrijf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3259C" w:rsidRDefault="00A3259C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-450388</wp:posOffset>
                    </wp:positionH>
                    <wp:positionV relativeFrom="paragraph">
                      <wp:posOffset>7296785</wp:posOffset>
                    </wp:positionV>
                    <wp:extent cx="2286000" cy="1104900"/>
                    <wp:effectExtent l="0" t="0" r="0" b="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259C" w:rsidRPr="00A3259C" w:rsidRDefault="00A3259C" w:rsidP="00A3259C">
                                <w:pPr>
                                  <w:pStyle w:val="Geenafstand"/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</w:pPr>
                                <w:r w:rsidRPr="00A3259C"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  <w:t>Summa ICT</w:t>
                                </w:r>
                              </w:p>
                              <w:p w:rsidR="00A3259C" w:rsidRPr="00A3259C" w:rsidRDefault="00A3259C" w:rsidP="00A3259C">
                                <w:pPr>
                                  <w:pStyle w:val="Geenafstand"/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</w:pPr>
                                <w:r w:rsidRPr="00A3259C"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  <w:t>Auteur: Rebecca Broens</w:t>
                                </w:r>
                              </w:p>
                              <w:p w:rsidR="00A3259C" w:rsidRPr="00A3259C" w:rsidRDefault="00A3259C" w:rsidP="00A3259C">
                                <w:pPr>
                                  <w:pStyle w:val="Geenafstand"/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</w:pPr>
                                <w:r w:rsidRPr="00A3259C"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  <w:t>Bedrijf: Kuijpers Installaties Helmond</w:t>
                                </w:r>
                              </w:p>
                              <w:p w:rsidR="00A3259C" w:rsidRPr="00A3259C" w:rsidRDefault="00A3259C" w:rsidP="00A3259C">
                                <w:pPr>
                                  <w:pStyle w:val="Geenafstand"/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</w:pPr>
                                <w:r w:rsidRPr="00A3259C"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  <w:t>Praktijkbegeleider: P. van Lierop</w:t>
                                </w:r>
                              </w:p>
                              <w:p w:rsidR="00A3259C" w:rsidRPr="00A3259C" w:rsidRDefault="00A3259C" w:rsidP="00A3259C">
                                <w:pPr>
                                  <w:pStyle w:val="Geenafstand"/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</w:pPr>
                                <w:r w:rsidRPr="00A3259C"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  <w:t>BPV-begeleider: M. van Drunen</w:t>
                                </w:r>
                              </w:p>
                              <w:p w:rsidR="00A3259C" w:rsidRPr="00A3259C" w:rsidRDefault="00A3259C" w:rsidP="00A3259C">
                                <w:pPr>
                                  <w:pStyle w:val="Geenafstand"/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</w:pPr>
                                <w:r w:rsidRPr="00A3259C">
                                  <w:rPr>
                                    <w:color w:val="D9D9D9" w:themeColor="background1" w:themeShade="D9"/>
                                    <w:lang w:val="nl-NL"/>
                                  </w:rPr>
                                  <w:t>Inleverdatum: 4/11/2016</w:t>
                                </w:r>
                              </w:p>
                              <w:p w:rsidR="00A3259C" w:rsidRPr="00A3259C" w:rsidRDefault="00A3259C">
                                <w:pPr>
                                  <w:rPr>
                                    <w:color w:val="D9D9D9" w:themeColor="background1" w:themeShade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2" o:spid="_x0000_s1030" type="#_x0000_t202" style="position:absolute;margin-left:-35.45pt;margin-top:574.55pt;width:180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" filled="f" stroked="f" strokeweight=".5pt">
                    <v:textbox>
                      <w:txbxContent>
                        <w:p w:rsidR="00A3259C" w:rsidRPr="00A3259C" w:rsidRDefault="00A3259C" w:rsidP="00A3259C">
                          <w:pPr>
                            <w:pStyle w:val="Geenafstand"/>
                            <w:rPr>
                              <w:color w:val="D9D9D9" w:themeColor="background1" w:themeShade="D9"/>
                              <w:lang w:val="nl-NL"/>
                            </w:rPr>
                          </w:pPr>
                          <w:r w:rsidRPr="00A3259C">
                            <w:rPr>
                              <w:color w:val="D9D9D9" w:themeColor="background1" w:themeShade="D9"/>
                              <w:lang w:val="nl-NL"/>
                            </w:rPr>
                            <w:t>Summa ICT</w:t>
                          </w:r>
                        </w:p>
                        <w:p w:rsidR="00A3259C" w:rsidRPr="00A3259C" w:rsidRDefault="00A3259C" w:rsidP="00A3259C">
                          <w:pPr>
                            <w:pStyle w:val="Geenafstand"/>
                            <w:rPr>
                              <w:color w:val="D9D9D9" w:themeColor="background1" w:themeShade="D9"/>
                              <w:lang w:val="nl-NL"/>
                            </w:rPr>
                          </w:pPr>
                          <w:r w:rsidRPr="00A3259C">
                            <w:rPr>
                              <w:color w:val="D9D9D9" w:themeColor="background1" w:themeShade="D9"/>
                              <w:lang w:val="nl-NL"/>
                            </w:rPr>
                            <w:t>Auteur: Rebecca Broens</w:t>
                          </w:r>
                        </w:p>
                        <w:p w:rsidR="00A3259C" w:rsidRPr="00A3259C" w:rsidRDefault="00A3259C" w:rsidP="00A3259C">
                          <w:pPr>
                            <w:pStyle w:val="Geenafstand"/>
                            <w:rPr>
                              <w:color w:val="D9D9D9" w:themeColor="background1" w:themeShade="D9"/>
                              <w:lang w:val="nl-NL"/>
                            </w:rPr>
                          </w:pPr>
                          <w:r w:rsidRPr="00A3259C">
                            <w:rPr>
                              <w:color w:val="D9D9D9" w:themeColor="background1" w:themeShade="D9"/>
                              <w:lang w:val="nl-NL"/>
                            </w:rPr>
                            <w:t>Bedrijf: Kuijpers Installaties Helmond</w:t>
                          </w:r>
                        </w:p>
                        <w:p w:rsidR="00A3259C" w:rsidRPr="00A3259C" w:rsidRDefault="00A3259C" w:rsidP="00A3259C">
                          <w:pPr>
                            <w:pStyle w:val="Geenafstand"/>
                            <w:rPr>
                              <w:color w:val="D9D9D9" w:themeColor="background1" w:themeShade="D9"/>
                              <w:lang w:val="nl-NL"/>
                            </w:rPr>
                          </w:pPr>
                          <w:r w:rsidRPr="00A3259C">
                            <w:rPr>
                              <w:color w:val="D9D9D9" w:themeColor="background1" w:themeShade="D9"/>
                              <w:lang w:val="nl-NL"/>
                            </w:rPr>
                            <w:t>Praktijkbegeleider: P. van Lierop</w:t>
                          </w:r>
                        </w:p>
                        <w:p w:rsidR="00A3259C" w:rsidRPr="00A3259C" w:rsidRDefault="00A3259C" w:rsidP="00A3259C">
                          <w:pPr>
                            <w:pStyle w:val="Geenafstand"/>
                            <w:rPr>
                              <w:color w:val="D9D9D9" w:themeColor="background1" w:themeShade="D9"/>
                              <w:lang w:val="nl-NL"/>
                            </w:rPr>
                          </w:pPr>
                          <w:r w:rsidRPr="00A3259C">
                            <w:rPr>
                              <w:color w:val="D9D9D9" w:themeColor="background1" w:themeShade="D9"/>
                              <w:lang w:val="nl-NL"/>
                            </w:rPr>
                            <w:t>BPV-begeleider: M. van Drunen</w:t>
                          </w:r>
                        </w:p>
                        <w:p w:rsidR="00A3259C" w:rsidRPr="00A3259C" w:rsidRDefault="00A3259C" w:rsidP="00A3259C">
                          <w:pPr>
                            <w:pStyle w:val="Geenafstand"/>
                            <w:rPr>
                              <w:color w:val="D9D9D9" w:themeColor="background1" w:themeShade="D9"/>
                              <w:lang w:val="nl-NL"/>
                            </w:rPr>
                          </w:pPr>
                          <w:r w:rsidRPr="00A3259C">
                            <w:rPr>
                              <w:color w:val="D9D9D9" w:themeColor="background1" w:themeShade="D9"/>
                              <w:lang w:val="nl-NL"/>
                            </w:rPr>
                            <w:t>Inleverdatum: 4/11/2016</w:t>
                          </w:r>
                        </w:p>
                        <w:p w:rsidR="00A3259C" w:rsidRPr="00A3259C" w:rsidRDefault="00A3259C">
                          <w:pPr>
                            <w:rPr>
                              <w:color w:val="D9D9D9" w:themeColor="background1" w:themeShade="D9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776FB9" w:rsidRPr="00A3259C" w:rsidRDefault="00A3259C" w:rsidP="00A3259C">
      <w:pPr>
        <w:pStyle w:val="Kop1"/>
        <w:rPr>
          <w:color w:val="404040" w:themeColor="text1" w:themeTint="BF"/>
        </w:rPr>
      </w:pPr>
      <w:bookmarkStart w:id="0" w:name="_Toc460243878"/>
      <w:proofErr w:type="spellStart"/>
      <w:r w:rsidRPr="00A3259C">
        <w:rPr>
          <w:color w:val="404040" w:themeColor="text1" w:themeTint="BF"/>
        </w:rPr>
        <w:lastRenderedPageBreak/>
        <w:t>Voorwoord</w:t>
      </w:r>
      <w:bookmarkEnd w:id="0"/>
      <w:proofErr w:type="spellEnd"/>
    </w:p>
    <w:p w:rsidR="00A3259C" w:rsidRDefault="00A3259C" w:rsidP="00A3259C"/>
    <w:p w:rsidR="00A3259C" w:rsidRDefault="00A3259C">
      <w:r>
        <w:br w:type="page"/>
      </w:r>
    </w:p>
    <w:sdt>
      <w:sdtPr>
        <w:rPr>
          <w:color w:val="404040" w:themeColor="text1" w:themeTint="BF"/>
          <w:lang w:val="nl-NL"/>
        </w:rPr>
        <w:id w:val="8055957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sdtEndPr>
      <w:sdtContent>
        <w:p w:rsidR="00A3259C" w:rsidRDefault="00A3259C" w:rsidP="00A3259C">
          <w:pPr>
            <w:pStyle w:val="Kopvaninhoudsopgave"/>
            <w:rPr>
              <w:color w:val="404040" w:themeColor="text1" w:themeTint="BF"/>
            </w:rPr>
          </w:pPr>
          <w:r>
            <w:rPr>
              <w:color w:val="404040" w:themeColor="text1" w:themeTint="BF"/>
              <w:lang w:val="nl-NL"/>
            </w:rPr>
            <w:t>Inhoud</w:t>
          </w:r>
          <w:bookmarkStart w:id="1" w:name="_GoBack"/>
          <w:bookmarkEnd w:id="1"/>
        </w:p>
        <w:p w:rsidR="00A9521C" w:rsidRDefault="00A3259C">
          <w:pPr>
            <w:pStyle w:val="Inhopg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43878" w:history="1">
            <w:r w:rsidR="00A9521C" w:rsidRPr="0042609A">
              <w:rPr>
                <w:rStyle w:val="Hyperlink"/>
                <w:noProof/>
              </w:rPr>
              <w:t>Voorwoord</w:t>
            </w:r>
            <w:r w:rsidR="00A9521C">
              <w:rPr>
                <w:noProof/>
                <w:webHidden/>
              </w:rPr>
              <w:tab/>
            </w:r>
            <w:r w:rsidR="00A9521C">
              <w:rPr>
                <w:noProof/>
                <w:webHidden/>
              </w:rPr>
              <w:fldChar w:fldCharType="begin"/>
            </w:r>
            <w:r w:rsidR="00A9521C">
              <w:rPr>
                <w:noProof/>
                <w:webHidden/>
              </w:rPr>
              <w:instrText xml:space="preserve"> PAGEREF _Toc460243878 \h </w:instrText>
            </w:r>
            <w:r w:rsidR="00A9521C">
              <w:rPr>
                <w:noProof/>
                <w:webHidden/>
              </w:rPr>
            </w:r>
            <w:r w:rsidR="00A9521C">
              <w:rPr>
                <w:noProof/>
                <w:webHidden/>
              </w:rPr>
              <w:fldChar w:fldCharType="separate"/>
            </w:r>
            <w:r w:rsidR="00A9521C">
              <w:rPr>
                <w:noProof/>
                <w:webHidden/>
              </w:rPr>
              <w:t>1</w:t>
            </w:r>
            <w:r w:rsidR="00A9521C">
              <w:rPr>
                <w:noProof/>
                <w:webHidden/>
              </w:rPr>
              <w:fldChar w:fldCharType="end"/>
            </w:r>
          </w:hyperlink>
        </w:p>
        <w:p w:rsidR="00A9521C" w:rsidRDefault="00A9521C">
          <w:pPr>
            <w:pStyle w:val="Inhopg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243879" w:history="1">
            <w:r w:rsidRPr="0042609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21C" w:rsidRDefault="00A9521C">
          <w:pPr>
            <w:pStyle w:val="Inhopg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243880" w:history="1">
            <w:r w:rsidRPr="0042609A">
              <w:rPr>
                <w:rStyle w:val="Hyperlink"/>
                <w:noProof/>
              </w:rPr>
              <w:t>Hoofdstukken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21C" w:rsidRDefault="00A9521C">
          <w:pPr>
            <w:pStyle w:val="Inhopg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243881" w:history="1">
            <w:r w:rsidRPr="0042609A">
              <w:rPr>
                <w:rStyle w:val="Hyperlink"/>
                <w:noProof/>
              </w:rPr>
              <w:t>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21C" w:rsidRDefault="00A9521C">
          <w:pPr>
            <w:pStyle w:val="Inhopg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243882" w:history="1">
            <w:r w:rsidRPr="0042609A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21C" w:rsidRDefault="00A9521C">
          <w:pPr>
            <w:pStyle w:val="Inhopg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0243883" w:history="1">
            <w:r w:rsidRPr="0042609A">
              <w:rPr>
                <w:rStyle w:val="Hyperlink"/>
                <w:noProof/>
              </w:rPr>
              <w:t>Bijlage(n)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9C" w:rsidRDefault="00A3259C">
          <w:r>
            <w:rPr>
              <w:b/>
              <w:bCs/>
              <w:lang w:val="nl-NL"/>
            </w:rPr>
            <w:fldChar w:fldCharType="end"/>
          </w:r>
        </w:p>
      </w:sdtContent>
    </w:sdt>
    <w:p w:rsidR="00A3259C" w:rsidRPr="00A3259C" w:rsidRDefault="00A3259C" w:rsidP="00A3259C">
      <w:pPr>
        <w:pStyle w:val="Kop1"/>
        <w:rPr>
          <w:color w:val="404040" w:themeColor="text1" w:themeTint="BF"/>
        </w:rPr>
      </w:pPr>
    </w:p>
    <w:p w:rsidR="00A3259C" w:rsidRDefault="00A3259C">
      <w:r>
        <w:br w:type="page"/>
      </w:r>
    </w:p>
    <w:p w:rsidR="00A3259C" w:rsidRDefault="00A3259C" w:rsidP="00A3259C">
      <w:pPr>
        <w:pStyle w:val="Kop1"/>
        <w:rPr>
          <w:color w:val="404040" w:themeColor="text1" w:themeTint="BF"/>
        </w:rPr>
      </w:pPr>
      <w:bookmarkStart w:id="2" w:name="_Toc460243879"/>
      <w:proofErr w:type="spellStart"/>
      <w:r>
        <w:rPr>
          <w:color w:val="404040" w:themeColor="text1" w:themeTint="BF"/>
        </w:rPr>
        <w:lastRenderedPageBreak/>
        <w:t>Inleiding</w:t>
      </w:r>
      <w:bookmarkEnd w:id="2"/>
      <w:proofErr w:type="spellEnd"/>
    </w:p>
    <w:p w:rsidR="00A3259C" w:rsidRDefault="00A3259C">
      <w:r>
        <w:br w:type="page"/>
      </w:r>
    </w:p>
    <w:p w:rsidR="00A3259C" w:rsidRDefault="00A3259C" w:rsidP="00A3259C">
      <w:pPr>
        <w:pStyle w:val="Kop1"/>
        <w:rPr>
          <w:color w:val="404040" w:themeColor="text1" w:themeTint="BF"/>
        </w:rPr>
      </w:pPr>
      <w:bookmarkStart w:id="3" w:name="_Toc460243880"/>
      <w:proofErr w:type="spellStart"/>
      <w:r>
        <w:rPr>
          <w:color w:val="404040" w:themeColor="text1" w:themeTint="BF"/>
        </w:rPr>
        <w:lastRenderedPageBreak/>
        <w:t>Hoofdstukken</w:t>
      </w:r>
      <w:bookmarkEnd w:id="3"/>
      <w:proofErr w:type="spellEnd"/>
    </w:p>
    <w:p w:rsidR="00A3259C" w:rsidRDefault="00A3259C" w:rsidP="00A3259C"/>
    <w:p w:rsidR="00A3259C" w:rsidRDefault="00A3259C" w:rsidP="00A3259C"/>
    <w:p w:rsidR="00A3259C" w:rsidRDefault="00A3259C">
      <w:r>
        <w:br w:type="page"/>
      </w:r>
    </w:p>
    <w:p w:rsidR="00A3259C" w:rsidRDefault="00A3259C" w:rsidP="00A3259C">
      <w:pPr>
        <w:pStyle w:val="Kop1"/>
        <w:rPr>
          <w:color w:val="404040" w:themeColor="text1" w:themeTint="BF"/>
        </w:rPr>
      </w:pPr>
      <w:bookmarkStart w:id="4" w:name="_Toc460243881"/>
      <w:proofErr w:type="spellStart"/>
      <w:r>
        <w:rPr>
          <w:color w:val="404040" w:themeColor="text1" w:themeTint="BF"/>
        </w:rPr>
        <w:lastRenderedPageBreak/>
        <w:t>Besluit</w:t>
      </w:r>
      <w:bookmarkEnd w:id="4"/>
      <w:proofErr w:type="spellEnd"/>
    </w:p>
    <w:p w:rsidR="00A3259C" w:rsidRDefault="00A3259C" w:rsidP="00A3259C"/>
    <w:p w:rsidR="00A3259C" w:rsidRDefault="00A3259C">
      <w:r>
        <w:br w:type="page"/>
      </w:r>
    </w:p>
    <w:p w:rsidR="00A3259C" w:rsidRDefault="00A3259C" w:rsidP="00A3259C">
      <w:pPr>
        <w:pStyle w:val="Kop1"/>
        <w:rPr>
          <w:color w:val="404040" w:themeColor="text1" w:themeTint="BF"/>
        </w:rPr>
      </w:pPr>
      <w:bookmarkStart w:id="5" w:name="_Toc460243882"/>
      <w:proofErr w:type="spellStart"/>
      <w:r>
        <w:rPr>
          <w:color w:val="404040" w:themeColor="text1" w:themeTint="BF"/>
        </w:rPr>
        <w:lastRenderedPageBreak/>
        <w:t>Bronvermelding</w:t>
      </w:r>
      <w:bookmarkEnd w:id="5"/>
      <w:proofErr w:type="spellEnd"/>
    </w:p>
    <w:p w:rsidR="00A3259C" w:rsidRDefault="00A3259C" w:rsidP="00A3259C"/>
    <w:p w:rsidR="00A3259C" w:rsidRDefault="00A3259C">
      <w:r>
        <w:br w:type="page"/>
      </w:r>
    </w:p>
    <w:p w:rsidR="00A3259C" w:rsidRDefault="00A3259C" w:rsidP="00A3259C">
      <w:pPr>
        <w:pStyle w:val="Kop1"/>
        <w:rPr>
          <w:color w:val="404040" w:themeColor="text1" w:themeTint="BF"/>
        </w:rPr>
      </w:pPr>
      <w:bookmarkStart w:id="6" w:name="_Toc460243883"/>
      <w:proofErr w:type="spellStart"/>
      <w:r>
        <w:rPr>
          <w:color w:val="404040" w:themeColor="text1" w:themeTint="BF"/>
        </w:rPr>
        <w:lastRenderedPageBreak/>
        <w:t>Bijlage</w:t>
      </w:r>
      <w:proofErr w:type="spellEnd"/>
      <w:r>
        <w:rPr>
          <w:color w:val="404040" w:themeColor="text1" w:themeTint="BF"/>
        </w:rPr>
        <w:t>(n)</w:t>
      </w:r>
      <w:bookmarkEnd w:id="6"/>
    </w:p>
    <w:p w:rsidR="00A3259C" w:rsidRDefault="00A3259C" w:rsidP="00A3259C"/>
    <w:p w:rsidR="00A3259C" w:rsidRPr="00A3259C" w:rsidRDefault="00A3259C" w:rsidP="00A3259C"/>
    <w:p w:rsidR="00A3259C" w:rsidRDefault="00A3259C">
      <w:r>
        <w:br w:type="page"/>
      </w:r>
    </w:p>
    <w:p w:rsidR="00A3259C" w:rsidRPr="00A3259C" w:rsidRDefault="00A3259C" w:rsidP="00A3259C"/>
    <w:sectPr w:rsidR="00A3259C" w:rsidRPr="00A3259C" w:rsidSect="00A3259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A30" w:rsidRDefault="00386A30" w:rsidP="00BA6211">
      <w:pPr>
        <w:spacing w:after="0" w:line="240" w:lineRule="auto"/>
      </w:pPr>
      <w:r>
        <w:separator/>
      </w:r>
    </w:p>
  </w:endnote>
  <w:endnote w:type="continuationSeparator" w:id="0">
    <w:p w:rsidR="00386A30" w:rsidRDefault="00386A30" w:rsidP="00BA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7010902"/>
      <w:docPartObj>
        <w:docPartGallery w:val="Page Numbers (Bottom of Page)"/>
        <w:docPartUnique/>
      </w:docPartObj>
    </w:sdtPr>
    <w:sdtContent>
      <w:p w:rsidR="00BA6211" w:rsidRDefault="00BA6211">
        <w:pPr>
          <w:pStyle w:val="Voettekst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ht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211" w:rsidRDefault="00BA621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58B6C0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A9521C" w:rsidRPr="00A9521C">
                                <w:rPr>
                                  <w:noProof/>
                                  <w:color w:val="58B6C0" w:themeColor="accent2"/>
                                  <w:lang w:val="nl-NL"/>
                                </w:rPr>
                                <w:t>8</w:t>
                              </w:r>
                              <w:r>
                                <w:rPr>
                                  <w:color w:val="58B6C0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3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GgCGz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BA6211" w:rsidRDefault="00BA621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58B6C0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A9521C" w:rsidRPr="00A9521C">
                          <w:rPr>
                            <w:noProof/>
                            <w:color w:val="58B6C0" w:themeColor="accent2"/>
                            <w:lang w:val="nl-NL"/>
                          </w:rPr>
                          <w:t>8</w:t>
                        </w:r>
                        <w:r>
                          <w:rPr>
                            <w:color w:val="58B6C0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A30" w:rsidRDefault="00386A30" w:rsidP="00BA6211">
      <w:pPr>
        <w:spacing w:after="0" w:line="240" w:lineRule="auto"/>
      </w:pPr>
      <w:r>
        <w:separator/>
      </w:r>
    </w:p>
  </w:footnote>
  <w:footnote w:type="continuationSeparator" w:id="0">
    <w:p w:rsidR="00386A30" w:rsidRDefault="00386A30" w:rsidP="00BA6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9C"/>
    <w:rsid w:val="000E097B"/>
    <w:rsid w:val="00386A30"/>
    <w:rsid w:val="00776FB9"/>
    <w:rsid w:val="00A3259C"/>
    <w:rsid w:val="00A9521C"/>
    <w:rsid w:val="00B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57506"/>
  <w15:chartTrackingRefBased/>
  <w15:docId w15:val="{4F4FAD31-C47B-495D-96B4-319AFA0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259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="Arial"/>
      <w:bCs/>
      <w:color w:val="404040" w:themeColor="text1" w:themeTint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color w:val="5A5A5A" w:themeColor="text1" w:themeTint="A5"/>
      <w:spacing w:val="10"/>
    </w:rPr>
  </w:style>
  <w:style w:type="character" w:customStyle="1" w:styleId="Kop1Char">
    <w:name w:val="Kop 1 Char"/>
    <w:basedOn w:val="Standaardalinea-lettertype"/>
    <w:link w:val="Kop1"/>
    <w:uiPriority w:val="9"/>
    <w:rsid w:val="00A3259C"/>
    <w:rPr>
      <w:rFonts w:asciiTheme="majorHAnsi" w:eastAsiaTheme="majorEastAsia" w:hAnsiTheme="majorHAnsi" w:cs="Arial"/>
      <w:bCs/>
      <w:color w:val="404040" w:themeColor="text1" w:themeTint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/>
    </w:rPr>
  </w:style>
  <w:style w:type="character" w:styleId="Zwaar">
    <w:name w:val="Strong"/>
    <w:basedOn w:val="Standaardalinea-lettertype"/>
    <w:uiPriority w:val="22"/>
    <w:qFormat/>
    <w:rPr>
      <w:b/>
      <w:b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000000" w:themeColor="text1"/>
      <w:shd w:val="clear" w:color="auto" w:fill="F2F2F2" w:themeFill="background1" w:themeFillShade="F2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 w:val="0"/>
      <w:bCs w:val="0"/>
      <w:smallCap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  <w:rPr>
      <w:color w:val="404040" w:themeColor="text1" w:themeTint="BF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3259C"/>
  </w:style>
  <w:style w:type="paragraph" w:styleId="Inhopg1">
    <w:name w:val="toc 1"/>
    <w:basedOn w:val="Standaard"/>
    <w:next w:val="Standaard"/>
    <w:autoRedefine/>
    <w:uiPriority w:val="39"/>
    <w:unhideWhenUsed/>
    <w:rsid w:val="00A325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3259C"/>
    <w:rPr>
      <w:color w:val="6B9F25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A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6211"/>
  </w:style>
  <w:style w:type="paragraph" w:styleId="Voettekst">
    <w:name w:val="footer"/>
    <w:basedOn w:val="Standaard"/>
    <w:link w:val="VoettekstChar"/>
    <w:uiPriority w:val="99"/>
    <w:unhideWhenUsed/>
    <w:rsid w:val="00BA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Rapport-ontwerp%20(lee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Blauwgro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A90F1-0057-43F6-B0E3-94DC304B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Rapport-ontwerp (leeg).dotx</Template>
  <TotalTime>11</TotalTime>
  <Pages>9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Oriëntatie van het bedrijf</dc:title>
  <dc:creator>Rebecca Broens</dc:creator>
  <cp:keywords/>
  <cp:lastModifiedBy>Rebecca Broens</cp:lastModifiedBy>
  <cp:revision>3</cp:revision>
  <dcterms:created xsi:type="dcterms:W3CDTF">2016-08-29T12:11:00Z</dcterms:created>
  <dcterms:modified xsi:type="dcterms:W3CDTF">2016-08-29T12:22:00Z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